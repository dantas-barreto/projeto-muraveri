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A25C4" w:rsidRDefault="006F3CDE" w:rsidP="006F3CDE">
      <w:pPr>
        <w:jc w:val="center"/>
      </w:pPr>
      <w:r>
        <w:rPr>
          <w:noProof/>
        </w:rPr>
        <w:drawing>
          <wp:inline distT="0" distB="0" distL="0" distR="0" wp14:anchorId="4165F4E6" wp14:editId="7F7103C7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Default="006A25C4" w:rsidP="006A25C4"/>
    <w:p w:rsidR="006A25C4" w:rsidRDefault="006A25C4" w:rsidP="006A25C4">
      <w:pPr>
        <w:tabs>
          <w:tab w:val="left" w:pos="4184"/>
        </w:tabs>
        <w:jc w:val="center"/>
        <w:rPr>
          <w:i/>
        </w:rPr>
      </w:pPr>
      <w:r>
        <w:rPr>
          <w:i/>
          <w:color w:val="0000FF"/>
        </w:rPr>
        <w:t xml:space="preserve">[A figura a cima serve de modelo para </w:t>
      </w:r>
      <w:proofErr w:type="spellStart"/>
      <w:r>
        <w:rPr>
          <w:i/>
          <w:color w:val="0000FF"/>
        </w:rPr>
        <w:t>templates</w:t>
      </w:r>
      <w:proofErr w:type="spellEnd"/>
      <w:r>
        <w:rPr>
          <w:i/>
          <w:color w:val="0000FF"/>
        </w:rPr>
        <w:t>. Para clientes, alterar com a marca do cliente]</w:t>
      </w:r>
    </w:p>
    <w:p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A8A64" wp14:editId="189BDF4B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A2AF3FBAD1E4482685B7EF27D9EAFD4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A8A6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A2AF3FBAD1E4482685B7EF27D9EAFD48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2063B" wp14:editId="4A45D1EF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A25C4" w:rsidRPr="0037364C" w:rsidRDefault="00AD3CD5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0.1</w:t>
                                </w:r>
                              </w:p>
                            </w:sdtContent>
                          </w:sdt>
                          <w:p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2063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A25C4" w:rsidRPr="0037364C" w:rsidRDefault="00AD3CD5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0.1</w:t>
                          </w:r>
                        </w:p>
                      </w:sdtContent>
                    </w:sdt>
                    <w:p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>
      <w:r>
        <w:tab/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Default="006A25C4" w:rsidP="006A25C4">
      <w:pPr>
        <w:tabs>
          <w:tab w:val="left" w:pos="3700"/>
        </w:tabs>
      </w:pPr>
      <w:r>
        <w:tab/>
      </w:r>
    </w:p>
    <w:p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3A91E" wp14:editId="02CBE84D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A25C4" w:rsidRPr="00264EFB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&lt;Sigla do Projeto&gt; - &lt;Nome do Projeto&gt;</w:t>
                                </w:r>
                              </w:p>
                            </w:sdtContent>
                          </w:sdt>
                          <w:p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3A91E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A25C4" w:rsidRPr="00264EFB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&lt;Sigla do Projeto&gt; - &lt;Nome do Projeto&gt;</w:t>
                          </w:r>
                        </w:p>
                      </w:sdtContent>
                    </w:sdt>
                    <w:p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:rsidTr="00EC38D2">
        <w:trPr>
          <w:trHeight w:val="284"/>
        </w:trPr>
        <w:tc>
          <w:tcPr>
            <w:tcW w:w="155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B57906" w:rsidRPr="00B57906" w:rsidTr="00EC38D2">
        <w:trPr>
          <w:trHeight w:val="284"/>
        </w:trPr>
        <w:tc>
          <w:tcPr>
            <w:tcW w:w="1550" w:type="dxa"/>
          </w:tcPr>
          <w:p w:rsidR="006A25C4" w:rsidRPr="00B57906" w:rsidRDefault="005B5DBF" w:rsidP="00EC38D2">
            <w:pPr>
              <w:pStyle w:val="Instruo"/>
              <w:rPr>
                <w:color w:val="000000" w:themeColor="text1"/>
              </w:rPr>
            </w:pPr>
            <w:r w:rsidRPr="00B57906">
              <w:rPr>
                <w:color w:val="000000" w:themeColor="text1"/>
              </w:rPr>
              <w:t>[07/05/20285</w:t>
            </w:r>
            <w:r w:rsidR="006A25C4" w:rsidRPr="00B57906">
              <w:rPr>
                <w:color w:val="000000" w:themeColor="text1"/>
              </w:rPr>
              <w:t>]</w:t>
            </w:r>
          </w:p>
          <w:p w:rsidR="006A25C4" w:rsidRPr="00B57906" w:rsidRDefault="006A25C4" w:rsidP="00EC38D2">
            <w:pPr>
              <w:pStyle w:val="Instruo"/>
              <w:rPr>
                <w:color w:val="000000" w:themeColor="text1"/>
              </w:rPr>
            </w:pPr>
          </w:p>
        </w:tc>
        <w:tc>
          <w:tcPr>
            <w:tcW w:w="1080" w:type="dxa"/>
          </w:tcPr>
          <w:p w:rsidR="006A25C4" w:rsidRPr="00B57906" w:rsidRDefault="005B5DBF" w:rsidP="00EC38D2">
            <w:pPr>
              <w:pStyle w:val="Instruo"/>
              <w:rPr>
                <w:color w:val="000000" w:themeColor="text1"/>
              </w:rPr>
            </w:pPr>
            <w:r w:rsidRPr="00B57906">
              <w:rPr>
                <w:color w:val="000000" w:themeColor="text1"/>
              </w:rPr>
              <w:t>[0.1</w:t>
            </w:r>
            <w:r w:rsidR="006A25C4" w:rsidRPr="00B57906">
              <w:rPr>
                <w:color w:val="000000" w:themeColor="text1"/>
              </w:rPr>
              <w:t>]</w:t>
            </w:r>
          </w:p>
        </w:tc>
        <w:tc>
          <w:tcPr>
            <w:tcW w:w="4680" w:type="dxa"/>
          </w:tcPr>
          <w:p w:rsidR="006A25C4" w:rsidRPr="00B57906" w:rsidRDefault="00AD3CD5" w:rsidP="00B57906">
            <w:pPr>
              <w:pStyle w:val="Instru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Preenchimento da I</w:t>
            </w:r>
            <w:r w:rsidR="00B57906" w:rsidRPr="00B57906">
              <w:rPr>
                <w:color w:val="000000" w:themeColor="text1"/>
              </w:rPr>
              <w:t>ntrodução</w:t>
            </w:r>
            <w:r>
              <w:rPr>
                <w:color w:val="000000" w:themeColor="text1"/>
              </w:rPr>
              <w:t xml:space="preserve"> e do Problema</w:t>
            </w:r>
            <w:r w:rsidR="00B57906" w:rsidRPr="00B57906">
              <w:rPr>
                <w:color w:val="000000" w:themeColor="text1"/>
              </w:rPr>
              <w:t xml:space="preserve"> para validação posterior</w:t>
            </w:r>
          </w:p>
        </w:tc>
        <w:tc>
          <w:tcPr>
            <w:tcW w:w="2410" w:type="dxa"/>
          </w:tcPr>
          <w:p w:rsidR="006A25C4" w:rsidRPr="00B57906" w:rsidRDefault="005B5DBF" w:rsidP="005B5DBF">
            <w:pPr>
              <w:pStyle w:val="Instruo"/>
              <w:rPr>
                <w:color w:val="000000" w:themeColor="text1"/>
              </w:rPr>
            </w:pPr>
            <w:r w:rsidRPr="00B57906">
              <w:rPr>
                <w:color w:val="000000" w:themeColor="text1"/>
              </w:rPr>
              <w:t xml:space="preserve">Gabriel Augusto Coelho </w:t>
            </w:r>
            <w:proofErr w:type="spellStart"/>
            <w:r w:rsidRPr="00B57906">
              <w:rPr>
                <w:color w:val="000000" w:themeColor="text1"/>
              </w:rPr>
              <w:t>Timpone</w:t>
            </w:r>
            <w:proofErr w:type="spellEnd"/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:rsidR="006A25C4" w:rsidRDefault="006A25C4" w:rsidP="00EC38D2">
            <w:pPr>
              <w:jc w:val="left"/>
            </w:pP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:rsidR="006A25C4" w:rsidRDefault="006A25C4" w:rsidP="00EC38D2">
            <w:pPr>
              <w:jc w:val="left"/>
            </w:pPr>
          </w:p>
        </w:tc>
      </w:tr>
    </w:tbl>
    <w:p w:rsidR="00CA1C0D" w:rsidRDefault="00CA1C0D"/>
    <w:p w:rsidR="00CA1C0D" w:rsidRDefault="00E14F8E">
      <w:pPr>
        <w:pStyle w:val="Ttulo"/>
        <w:jc w:val="center"/>
      </w:pPr>
      <w:bookmarkStart w:id="0" w:name="_GoBack"/>
      <w:bookmarkEnd w:id="0"/>
      <w:r>
        <w:br w:type="page"/>
      </w:r>
      <w:r>
        <w:lastRenderedPageBreak/>
        <w:t>SUMÁRIO</w:t>
      </w:r>
    </w:p>
    <w:p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5B5DBF"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:rsidR="00B31999" w:rsidRDefault="00DD2AA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5B5DBF"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:rsidR="00B31999" w:rsidRDefault="00DD2AA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5B5DBF"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:rsidR="00B31999" w:rsidRDefault="00DD2AA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5B5DBF"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:rsidR="00B31999" w:rsidRDefault="00DD2AA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5B5DBF"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:rsidR="00B31999" w:rsidRDefault="00DD2AA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5B5DBF"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:rsidR="00B31999" w:rsidRDefault="00DD2AA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5B5DBF"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:rsidR="00B31999" w:rsidRDefault="00DD2AA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5B5DBF"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:rsidR="00B31999" w:rsidRDefault="00DD2AA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5B5DBF"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:rsidR="00B31999" w:rsidRDefault="00DD2AA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5B5DBF"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:rsidR="00CA1C0D" w:rsidRDefault="00E14F8E">
      <w:pPr>
        <w:pStyle w:val="Ttulo1"/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41559909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lastRenderedPageBreak/>
        <w:t>Introdução</w:t>
      </w:r>
      <w:bookmarkEnd w:id="14"/>
    </w:p>
    <w:p w:rsidR="00152A9F" w:rsidRDefault="00152A9F" w:rsidP="00152A9F">
      <w:pPr>
        <w:pStyle w:val="Ttulo2"/>
        <w:rPr>
          <w:lang w:val="pt-PT"/>
        </w:rPr>
      </w:pPr>
      <w:bookmarkStart w:id="15" w:name="_Toc41559910"/>
      <w:r>
        <w:rPr>
          <w:lang w:val="pt-PT"/>
        </w:rPr>
        <w:t>Resumo do Negócio</w:t>
      </w:r>
      <w:bookmarkEnd w:id="15"/>
    </w:p>
    <w:p w:rsidR="00152A9F" w:rsidRPr="005B5DBF" w:rsidRDefault="005B5DBF" w:rsidP="00152A9F">
      <w:pPr>
        <w:pStyle w:val="Instruo"/>
        <w:rPr>
          <w:i w:val="0"/>
          <w:color w:val="000000" w:themeColor="text1"/>
          <w:lang w:val="pt-PT"/>
        </w:rPr>
      </w:pPr>
      <w:r w:rsidRPr="005B5DBF">
        <w:rPr>
          <w:i w:val="0"/>
          <w:color w:val="000000" w:themeColor="text1"/>
          <w:lang w:val="pt-PT"/>
        </w:rPr>
        <w:t>O ___ é um sistema de anotações</w:t>
      </w:r>
      <w:r w:rsidR="00B57906">
        <w:rPr>
          <w:i w:val="0"/>
          <w:color w:val="000000" w:themeColor="text1"/>
          <w:lang w:val="pt-PT"/>
        </w:rPr>
        <w:t xml:space="preserve"> simples</w:t>
      </w:r>
      <w:r w:rsidRPr="005B5DBF">
        <w:rPr>
          <w:i w:val="0"/>
          <w:color w:val="000000" w:themeColor="text1"/>
          <w:lang w:val="pt-PT"/>
        </w:rPr>
        <w:t>.</w:t>
      </w:r>
    </w:p>
    <w:p w:rsidR="00152A9F" w:rsidRDefault="00152A9F" w:rsidP="00152A9F">
      <w:pPr>
        <w:pStyle w:val="Instruo"/>
        <w:rPr>
          <w:lang w:val="pt-PT"/>
        </w:rPr>
      </w:pPr>
    </w:p>
    <w:p w:rsidR="00152A9F" w:rsidRDefault="00152A9F" w:rsidP="00152A9F">
      <w:pPr>
        <w:pStyle w:val="Instruo"/>
        <w:rPr>
          <w:lang w:val="pt-PT"/>
        </w:rPr>
      </w:pPr>
      <w:r>
        <w:rPr>
          <w:lang w:val="pt-PT"/>
        </w:rPr>
        <w:t>Ex. A LOCALIZATOR é uma empresa de locação de carros de passeio para pessoas físicas e jurídicas a baixo custo.]</w:t>
      </w:r>
    </w:p>
    <w:p w:rsidR="008535C4" w:rsidRDefault="008535C4" w:rsidP="00970EC6">
      <w:pPr>
        <w:pStyle w:val="Ttulo2"/>
        <w:rPr>
          <w:lang w:val="pt-PT"/>
        </w:rPr>
      </w:pPr>
      <w:bookmarkStart w:id="16" w:name="_Toc41559911"/>
      <w:r>
        <w:rPr>
          <w:lang w:val="pt-PT"/>
        </w:rPr>
        <w:t>Objetivo do Sistema</w:t>
      </w:r>
      <w:bookmarkEnd w:id="16"/>
    </w:p>
    <w:p w:rsidR="008535C4" w:rsidRPr="005B5DBF" w:rsidRDefault="005B5DBF" w:rsidP="008535C4">
      <w:pPr>
        <w:pStyle w:val="Instruo"/>
        <w:rPr>
          <w:i w:val="0"/>
          <w:color w:val="000000" w:themeColor="text1"/>
          <w:lang w:val="pt-PT"/>
        </w:rPr>
      </w:pPr>
      <w:r>
        <w:rPr>
          <w:i w:val="0"/>
          <w:color w:val="000000" w:themeColor="text1"/>
          <w:lang w:val="pt-PT"/>
        </w:rPr>
        <w:t>O objetivo do sistema é fornecer um espaço seguro de anotações</w:t>
      </w:r>
      <w:r w:rsidR="00B57906">
        <w:rPr>
          <w:i w:val="0"/>
          <w:color w:val="000000" w:themeColor="text1"/>
          <w:lang w:val="pt-PT"/>
        </w:rPr>
        <w:t xml:space="preserve"> de forma simples</w:t>
      </w:r>
      <w:r>
        <w:rPr>
          <w:i w:val="0"/>
          <w:color w:val="000000" w:themeColor="text1"/>
          <w:lang w:val="pt-PT"/>
        </w:rPr>
        <w:t xml:space="preserve"> por meio de abas para maior organização. </w:t>
      </w:r>
    </w:p>
    <w:p w:rsidR="008535C4" w:rsidRPr="008535C4" w:rsidRDefault="008535C4" w:rsidP="008535C4">
      <w:pPr>
        <w:rPr>
          <w:lang w:val="pt-PT"/>
        </w:rPr>
      </w:pPr>
    </w:p>
    <w:p w:rsidR="008535C4" w:rsidRDefault="008535C4" w:rsidP="008535C4">
      <w:pPr>
        <w:pStyle w:val="Instruo"/>
        <w:rPr>
          <w:lang w:val="pt-PT"/>
        </w:rPr>
      </w:pPr>
      <w:r>
        <w:rPr>
          <w:lang w:val="pt-PT"/>
        </w:rPr>
        <w:t>Ex. O objetivo do sistema é fornecer recursos necessários para gestão de veículos locados, permitir o acompanhamento do início ao</w:t>
      </w:r>
      <w:r w:rsidR="00195780">
        <w:rPr>
          <w:lang w:val="pt-PT"/>
        </w:rPr>
        <w:t xml:space="preserve"> fim da locação, calcular valor</w:t>
      </w:r>
      <w:r>
        <w:rPr>
          <w:lang w:val="pt-PT"/>
        </w:rPr>
        <w:t xml:space="preserve"> da locação, emitir fatura e consultar disponibilidades futuras.]</w:t>
      </w:r>
    </w:p>
    <w:p w:rsidR="00152A9F" w:rsidRDefault="00152A9F" w:rsidP="00152A9F">
      <w:pPr>
        <w:pStyle w:val="Ttulo2"/>
        <w:rPr>
          <w:lang w:val="pt-PT"/>
        </w:rPr>
      </w:pPr>
      <w:bookmarkStart w:id="17" w:name="_Toc41559912"/>
      <w:r>
        <w:rPr>
          <w:lang w:val="pt-PT"/>
        </w:rPr>
        <w:t>Glossário</w:t>
      </w:r>
      <w:bookmarkEnd w:id="17"/>
    </w:p>
    <w:p w:rsidR="005B5DBF" w:rsidRDefault="005B5DBF" w:rsidP="00152A9F">
      <w:pPr>
        <w:pStyle w:val="Instruo"/>
        <w:rPr>
          <w:i w:val="0"/>
          <w:color w:val="000000" w:themeColor="text1"/>
          <w:lang w:val="pt-PT"/>
        </w:rPr>
      </w:pPr>
      <w:r>
        <w:rPr>
          <w:i w:val="0"/>
          <w:color w:val="000000" w:themeColor="text1"/>
          <w:lang w:val="pt-PT"/>
        </w:rPr>
        <w:t>(Há ver, de acordo com o Markdown)</w:t>
      </w:r>
    </w:p>
    <w:p w:rsidR="005B5DBF" w:rsidRPr="005B5DBF" w:rsidRDefault="005B5DBF" w:rsidP="005B5DBF">
      <w:pPr>
        <w:rPr>
          <w:lang w:val="pt-PT"/>
        </w:rPr>
      </w:pPr>
    </w:p>
    <w:p w:rsidR="00152A9F" w:rsidRDefault="00152A9F" w:rsidP="00152A9F">
      <w:pPr>
        <w:pStyle w:val="Instruo"/>
        <w:rPr>
          <w:lang w:val="pt-PT"/>
        </w:rPr>
      </w:pPr>
      <w:r>
        <w:rPr>
          <w:lang w:val="pt-PT"/>
        </w:rPr>
        <w:t xml:space="preserve">[Esta subseção fornece as definições de todos os termos, acrônimos e abreviações necessárias à adequada interpretação do documento </w:t>
      </w:r>
      <w:r w:rsidRPr="00866C43">
        <w:rPr>
          <w:lang w:val="pt-PT"/>
        </w:rPr>
        <w:t>Visão</w:t>
      </w:r>
      <w:r>
        <w:rPr>
          <w:lang w:val="pt-PT"/>
        </w:rPr>
        <w:t>.]</w:t>
      </w:r>
    </w:p>
    <w:p w:rsidR="00152A9F" w:rsidRDefault="00152A9F" w:rsidP="00152A9F">
      <w:pPr>
        <w:pStyle w:val="Ttulo2"/>
        <w:rPr>
          <w:lang w:val="pt-PT"/>
        </w:rPr>
      </w:pPr>
      <w:bookmarkStart w:id="18" w:name="_Toc41559913"/>
      <w:r>
        <w:rPr>
          <w:lang w:val="pt-PT"/>
        </w:rPr>
        <w:t>Referências</w:t>
      </w:r>
      <w:bookmarkEnd w:id="18"/>
    </w:p>
    <w:p w:rsidR="005B5DBF" w:rsidRPr="005B5DBF" w:rsidRDefault="005B5DBF" w:rsidP="00152A9F">
      <w:pPr>
        <w:pStyle w:val="Instruo"/>
        <w:rPr>
          <w:i w:val="0"/>
          <w:color w:val="000000" w:themeColor="text1"/>
          <w:lang w:val="pt-PT"/>
        </w:rPr>
      </w:pPr>
      <w:r>
        <w:rPr>
          <w:i w:val="0"/>
          <w:color w:val="000000" w:themeColor="text1"/>
          <w:lang w:val="pt-PT"/>
        </w:rPr>
        <w:t>(Documentação de acordo com os nossos exemplos)</w:t>
      </w:r>
    </w:p>
    <w:p w:rsidR="005B5DBF" w:rsidRPr="005B5DBF" w:rsidRDefault="005B5DBF" w:rsidP="005B5DBF">
      <w:pPr>
        <w:rPr>
          <w:lang w:val="pt-PT"/>
        </w:rPr>
      </w:pPr>
    </w:p>
    <w:p w:rsidR="00152A9F" w:rsidRDefault="00152A9F" w:rsidP="00152A9F">
      <w:pPr>
        <w:pStyle w:val="Instruo"/>
        <w:rPr>
          <w:lang w:val="pt-PT"/>
        </w:rPr>
      </w:pPr>
      <w:r>
        <w:rPr>
          <w:lang w:val="pt-PT"/>
        </w:rPr>
        <w:t xml:space="preserve">[Esta subseção fornece uma lista completa de todos os documentos mencionados em qualquer outra parte do documento </w:t>
      </w:r>
      <w:r w:rsidRPr="00866C43">
        <w:rPr>
          <w:lang w:val="pt-PT"/>
        </w:rPr>
        <w:t>Visão</w:t>
      </w:r>
      <w:r>
        <w:rPr>
          <w:lang w:val="pt-PT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:rsidR="0091283D" w:rsidRDefault="0091283D" w:rsidP="0091283D">
      <w:pPr>
        <w:rPr>
          <w:lang w:val="pt-PT"/>
        </w:rPr>
      </w:pPr>
    </w:p>
    <w:p w:rsidR="0091283D" w:rsidRPr="0091283D" w:rsidRDefault="0091283D" w:rsidP="0091283D">
      <w:pPr>
        <w:rPr>
          <w:lang w:val="pt-PT"/>
        </w:rPr>
      </w:pPr>
    </w:p>
    <w:p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1"/>
          <w:footerReference w:type="first" r:id="rId12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:rsidR="00CA1C0D" w:rsidRDefault="00E14F8E">
      <w:pPr>
        <w:pStyle w:val="Ttulo1"/>
      </w:pPr>
      <w:bookmarkStart w:id="19" w:name="_Toc41559914"/>
      <w:r>
        <w:lastRenderedPageBreak/>
        <w:t>Problema</w:t>
      </w:r>
      <w:bookmarkEnd w:id="19"/>
    </w:p>
    <w:p w:rsidR="00CA1C0D" w:rsidRDefault="00E14F8E">
      <w:pPr>
        <w:pStyle w:val="Instruo"/>
      </w:pPr>
      <w:r>
        <w:t>[Essa seção faz parte da Análise do Problema que deve abranger o entendimento do problema, a identificação dos envolvidos e a delimitação do escopo em alto nível. O escopo é representado pelas necessidades dos envolvidos.]</w:t>
      </w:r>
    </w:p>
    <w:p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52"/>
        <w:gridCol w:w="2123"/>
        <w:gridCol w:w="3896"/>
        <w:gridCol w:w="5683"/>
      </w:tblGrid>
      <w:tr w:rsidR="00480DDC" w:rsidRPr="0091283D" w:rsidTr="0091283D">
        <w:tc>
          <w:tcPr>
            <w:tcW w:w="3652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3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96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683" w:type="dxa"/>
            <w:shd w:val="pct5" w:color="auto" w:fill="auto"/>
          </w:tcPr>
          <w:p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:rsidTr="0091283D">
        <w:tc>
          <w:tcPr>
            <w:tcW w:w="3652" w:type="dxa"/>
          </w:tcPr>
          <w:p w:rsidR="00480DDC" w:rsidRPr="00B57906" w:rsidRDefault="00B57906" w:rsidP="00480DDC">
            <w:pPr>
              <w:pStyle w:val="Instruo"/>
              <w:rPr>
                <w:i w:val="0"/>
                <w:color w:val="000000" w:themeColor="text1"/>
              </w:rPr>
            </w:pPr>
            <w:r w:rsidRPr="00B57906">
              <w:rPr>
                <w:i w:val="0"/>
                <w:color w:val="000000" w:themeColor="text1"/>
              </w:rPr>
              <w:t>Dificuldade da utilização de sistemas de anotações complexos, ou no papel</w:t>
            </w:r>
          </w:p>
          <w:p w:rsidR="0006541F" w:rsidRPr="0006541F" w:rsidRDefault="0006541F" w:rsidP="0006541F"/>
          <w:p w:rsidR="0006541F" w:rsidRDefault="00480DDC" w:rsidP="00480DDC">
            <w:pPr>
              <w:pStyle w:val="Instruo"/>
            </w:pPr>
            <w:r>
              <w:t xml:space="preserve">Ex.: </w:t>
            </w:r>
          </w:p>
          <w:p w:rsidR="00184C3A" w:rsidRDefault="00480DDC" w:rsidP="00480DDC">
            <w:pPr>
              <w:pStyle w:val="Instruo"/>
            </w:pPr>
            <w:r>
              <w:t>Controle</w:t>
            </w:r>
            <w:r w:rsidR="00152A9F">
              <w:t xml:space="preserve"> dos veículos </w:t>
            </w:r>
            <w:r>
              <w:t>locados e disponíveis</w:t>
            </w:r>
            <w:r w:rsidR="00152A9F">
              <w:t xml:space="preserve"> feitos manualmente].</w:t>
            </w:r>
          </w:p>
        </w:tc>
        <w:tc>
          <w:tcPr>
            <w:tcW w:w="2123" w:type="dxa"/>
          </w:tcPr>
          <w:p w:rsidR="00B57906" w:rsidRPr="00B57906" w:rsidRDefault="00B57906" w:rsidP="00B57906">
            <w:pPr>
              <w:pStyle w:val="Instruo"/>
              <w:numPr>
                <w:ilvl w:val="0"/>
                <w:numId w:val="10"/>
              </w:numPr>
              <w:rPr>
                <w:i w:val="0"/>
                <w:color w:val="000000" w:themeColor="text1"/>
              </w:rPr>
            </w:pPr>
            <w:r w:rsidRPr="00B57906">
              <w:rPr>
                <w:i w:val="0"/>
                <w:color w:val="000000" w:themeColor="text1"/>
              </w:rPr>
              <w:t>Pessoas físicas</w:t>
            </w:r>
            <w:r w:rsidRPr="00B57906">
              <w:rPr>
                <w:i w:val="0"/>
                <w:color w:val="000000" w:themeColor="text1"/>
              </w:rPr>
              <w:t>;</w:t>
            </w:r>
          </w:p>
          <w:p w:rsidR="00B57906" w:rsidRPr="00B57906" w:rsidRDefault="00B57906" w:rsidP="00B57906">
            <w:pPr>
              <w:pStyle w:val="Instruo"/>
              <w:numPr>
                <w:ilvl w:val="0"/>
                <w:numId w:val="10"/>
              </w:numPr>
              <w:rPr>
                <w:i w:val="0"/>
                <w:color w:val="000000" w:themeColor="text1"/>
              </w:rPr>
            </w:pPr>
            <w:r w:rsidRPr="00B57906">
              <w:rPr>
                <w:i w:val="0"/>
                <w:color w:val="000000" w:themeColor="text1"/>
              </w:rPr>
              <w:t>Pessoas Jurídicas</w:t>
            </w:r>
            <w:r w:rsidRPr="00B57906">
              <w:rPr>
                <w:i w:val="0"/>
                <w:color w:val="000000" w:themeColor="text1"/>
              </w:rPr>
              <w:t>;</w:t>
            </w:r>
          </w:p>
          <w:p w:rsidR="0006541F" w:rsidRPr="0006541F" w:rsidRDefault="0006541F" w:rsidP="0006541F"/>
          <w:p w:rsidR="00480DDC" w:rsidRDefault="00480DDC" w:rsidP="0006541F">
            <w:pPr>
              <w:pStyle w:val="Instruo"/>
            </w:pPr>
            <w:r>
              <w:t xml:space="preserve">Ex.: </w:t>
            </w:r>
          </w:p>
          <w:p w:rsidR="0006541F" w:rsidRDefault="0006541F" w:rsidP="0006541F">
            <w:pPr>
              <w:pStyle w:val="Instruo"/>
              <w:numPr>
                <w:ilvl w:val="0"/>
                <w:numId w:val="10"/>
              </w:numPr>
            </w:pPr>
            <w:r>
              <w:t>Gestores;</w:t>
            </w:r>
          </w:p>
          <w:p w:rsidR="0006541F" w:rsidRDefault="00480DDC" w:rsidP="0006541F">
            <w:pPr>
              <w:pStyle w:val="Instruo"/>
              <w:numPr>
                <w:ilvl w:val="0"/>
                <w:numId w:val="10"/>
              </w:numPr>
            </w:pPr>
            <w:r>
              <w:t>Funcionários</w:t>
            </w:r>
            <w:r w:rsidR="0006541F">
              <w:t>;</w:t>
            </w:r>
          </w:p>
          <w:p w:rsidR="00184C3A" w:rsidRDefault="00480DDC" w:rsidP="0006541F">
            <w:pPr>
              <w:pStyle w:val="Instruo"/>
              <w:numPr>
                <w:ilvl w:val="0"/>
                <w:numId w:val="10"/>
              </w:numPr>
            </w:pPr>
            <w:r>
              <w:t>Clientes</w:t>
            </w:r>
            <w:r w:rsidR="0006541F">
              <w:t>.</w:t>
            </w:r>
            <w:r>
              <w:t>]</w:t>
            </w:r>
          </w:p>
        </w:tc>
        <w:tc>
          <w:tcPr>
            <w:tcW w:w="3896" w:type="dxa"/>
          </w:tcPr>
          <w:p w:rsidR="00B57906" w:rsidRPr="00AD3CD5" w:rsidRDefault="00B57906" w:rsidP="00B57906">
            <w:pPr>
              <w:pStyle w:val="Instruo"/>
              <w:numPr>
                <w:ilvl w:val="0"/>
                <w:numId w:val="11"/>
              </w:numPr>
              <w:rPr>
                <w:i w:val="0"/>
                <w:color w:val="000000" w:themeColor="text1"/>
              </w:rPr>
            </w:pPr>
            <w:r w:rsidRPr="00AD3CD5">
              <w:rPr>
                <w:i w:val="0"/>
                <w:color w:val="000000" w:themeColor="text1"/>
              </w:rPr>
              <w:t>Maior Utilização de anotações em papel</w:t>
            </w:r>
            <w:r w:rsidRPr="00AD3CD5">
              <w:rPr>
                <w:i w:val="0"/>
                <w:color w:val="000000" w:themeColor="text1"/>
              </w:rPr>
              <w:t>;</w:t>
            </w:r>
          </w:p>
          <w:p w:rsidR="00B57906" w:rsidRPr="00AD3CD5" w:rsidRDefault="00AD3CD5" w:rsidP="00B57906">
            <w:pPr>
              <w:pStyle w:val="Instruo"/>
              <w:numPr>
                <w:ilvl w:val="0"/>
                <w:numId w:val="11"/>
              </w:numPr>
              <w:rPr>
                <w:i w:val="0"/>
                <w:color w:val="000000" w:themeColor="text1"/>
              </w:rPr>
            </w:pPr>
            <w:r w:rsidRPr="00AD3CD5">
              <w:rPr>
                <w:i w:val="0"/>
                <w:color w:val="000000" w:themeColor="text1"/>
              </w:rPr>
              <w:t>Ineficiência</w:t>
            </w:r>
            <w:r w:rsidR="00B57906" w:rsidRPr="00AD3CD5">
              <w:rPr>
                <w:i w:val="0"/>
                <w:color w:val="000000" w:themeColor="text1"/>
              </w:rPr>
              <w:t xml:space="preserve"> de organização;</w:t>
            </w:r>
          </w:p>
          <w:p w:rsidR="00B57906" w:rsidRPr="00AD3CD5" w:rsidRDefault="00B57906" w:rsidP="00B57906">
            <w:pPr>
              <w:pStyle w:val="PargrafodaLista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AD3CD5">
              <w:rPr>
                <w:color w:val="000000" w:themeColor="text1"/>
              </w:rPr>
              <w:t>Perda de informação;</w:t>
            </w:r>
          </w:p>
          <w:p w:rsidR="00B57906" w:rsidRPr="00B57906" w:rsidRDefault="00B57906" w:rsidP="00AD3CD5">
            <w:pPr>
              <w:pStyle w:val="PargrafodaLista"/>
            </w:pPr>
          </w:p>
          <w:p w:rsidR="00480DDC" w:rsidRPr="00B57906" w:rsidRDefault="00480DDC" w:rsidP="0006541F">
            <w:pPr>
              <w:pStyle w:val="Instruo"/>
            </w:pPr>
            <w:r>
              <w:t xml:space="preserve">Ex.: </w:t>
            </w:r>
          </w:p>
          <w:p w:rsidR="00480DDC" w:rsidRDefault="00480DDC" w:rsidP="00B57906">
            <w:pPr>
              <w:pStyle w:val="Instruo"/>
              <w:numPr>
                <w:ilvl w:val="0"/>
                <w:numId w:val="11"/>
              </w:numPr>
            </w:pPr>
            <w:r>
              <w:t>Demora no atendimento dos clientes;</w:t>
            </w:r>
          </w:p>
          <w:p w:rsidR="00480DDC" w:rsidRDefault="00480DDC" w:rsidP="00B57906">
            <w:pPr>
              <w:pStyle w:val="Instruo"/>
              <w:numPr>
                <w:ilvl w:val="0"/>
                <w:numId w:val="11"/>
              </w:numPr>
            </w:pPr>
            <w:r>
              <w:t>Ausência de disponibilidade futura;</w:t>
            </w:r>
          </w:p>
          <w:p w:rsidR="00184C3A" w:rsidRDefault="00480DDC" w:rsidP="00B57906">
            <w:pPr>
              <w:pStyle w:val="Instruo"/>
              <w:numPr>
                <w:ilvl w:val="0"/>
                <w:numId w:val="11"/>
              </w:numPr>
            </w:pPr>
            <w:r>
              <w:t>Insatisfação ou até perda de clientes</w:t>
            </w:r>
            <w:r w:rsidR="00E26429">
              <w:t>, o que tem gerado d</w:t>
            </w:r>
            <w:r>
              <w:t>ificuldade no cumprimento de metas de satisfação de clientes de 95%]</w:t>
            </w:r>
          </w:p>
        </w:tc>
        <w:tc>
          <w:tcPr>
            <w:tcW w:w="5683" w:type="dxa"/>
          </w:tcPr>
          <w:p w:rsidR="00480DDC" w:rsidRPr="00AD3CD5" w:rsidRDefault="00AD3CD5" w:rsidP="00480DDC">
            <w:pPr>
              <w:pStyle w:val="Instruo"/>
              <w:rPr>
                <w:i w:val="0"/>
                <w:color w:val="000000" w:themeColor="text1"/>
                <w:lang w:val="pt-PT"/>
              </w:rPr>
            </w:pPr>
            <w:r w:rsidRPr="00AD3CD5">
              <w:rPr>
                <w:i w:val="0"/>
                <w:color w:val="000000" w:themeColor="text1"/>
                <w:lang w:val="pt-PT"/>
              </w:rPr>
              <w:t xml:space="preserve">Como um </w:t>
            </w:r>
            <w:r w:rsidRPr="00AD3CD5">
              <w:rPr>
                <w:b/>
                <w:i w:val="0"/>
                <w:color w:val="000000" w:themeColor="text1"/>
                <w:lang w:val="pt-PT"/>
              </w:rPr>
              <w:t>usuário</w:t>
            </w:r>
            <w:r w:rsidRPr="00AD3CD5">
              <w:rPr>
                <w:i w:val="0"/>
                <w:color w:val="000000" w:themeColor="text1"/>
                <w:lang w:val="pt-PT"/>
              </w:rPr>
              <w:t xml:space="preserve"> eu quero </w:t>
            </w:r>
            <w:r w:rsidRPr="00AD3CD5">
              <w:rPr>
                <w:b/>
                <w:i w:val="0"/>
                <w:color w:val="000000" w:themeColor="text1"/>
                <w:lang w:val="pt-PT"/>
              </w:rPr>
              <w:t>simplicidade, agilidade e integridade das minhas informações</w:t>
            </w:r>
            <w:r w:rsidRPr="00AD3CD5">
              <w:rPr>
                <w:i w:val="0"/>
                <w:color w:val="000000" w:themeColor="text1"/>
                <w:lang w:val="pt-PT"/>
              </w:rPr>
              <w:t xml:space="preserve"> de modo que </w:t>
            </w:r>
            <w:r w:rsidRPr="00AD3CD5">
              <w:rPr>
                <w:b/>
                <w:i w:val="0"/>
                <w:color w:val="000000" w:themeColor="text1"/>
                <w:lang w:val="pt-PT"/>
              </w:rPr>
              <w:t>facilite a minha utilização do sistema.</w:t>
            </w:r>
          </w:p>
          <w:p w:rsidR="00480DDC" w:rsidRPr="00E72350" w:rsidRDefault="00480DDC" w:rsidP="00480DDC">
            <w:pPr>
              <w:pStyle w:val="Instruo"/>
              <w:rPr>
                <w:bCs/>
              </w:rPr>
            </w:pPr>
          </w:p>
          <w:p w:rsidR="00480DDC" w:rsidRDefault="00480DDC" w:rsidP="00480DDC">
            <w:pPr>
              <w:pStyle w:val="Instruo"/>
            </w:pPr>
            <w:r>
              <w:t xml:space="preserve">"Como </w:t>
            </w:r>
            <w:r w:rsidRPr="000B65A4">
              <w:t>um</w:t>
            </w:r>
            <w:r w:rsidRPr="000B65A4">
              <w:rPr>
                <w:b/>
              </w:rPr>
              <w:t xml:space="preserve"> tipo de usuário</w:t>
            </w:r>
            <w:r>
              <w:t xml:space="preserve"> eu quero </w:t>
            </w:r>
            <w:r w:rsidRPr="000B65A4">
              <w:rPr>
                <w:b/>
              </w:rPr>
              <w:t>capacidade ou funcionalidade</w:t>
            </w:r>
            <w:r>
              <w:t xml:space="preserve"> de modo que </w:t>
            </w:r>
            <w:r w:rsidRPr="000B65A4">
              <w:rPr>
                <w:b/>
              </w:rPr>
              <w:t>o valor do negócio ou benefício</w:t>
            </w:r>
            <w:r>
              <w:t xml:space="preserve">" </w:t>
            </w:r>
          </w:p>
          <w:p w:rsidR="00480DDC" w:rsidRPr="000B65A4" w:rsidRDefault="00480DDC" w:rsidP="00480DDC"/>
          <w:p w:rsidR="00480DDC" w:rsidRDefault="00480DDC" w:rsidP="00480DDC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 xml:space="preserve">Ex.: </w:t>
            </w:r>
          </w:p>
          <w:p w:rsidR="00480DDC" w:rsidRDefault="00480DDC" w:rsidP="00480DDC">
            <w:pPr>
              <w:pStyle w:val="Instruo"/>
            </w:pPr>
            <w:r>
              <w:rPr>
                <w:lang w:val="pt-PT"/>
              </w:rPr>
              <w:t xml:space="preserve">Como </w:t>
            </w:r>
            <w:r>
              <w:rPr>
                <w:b/>
                <w:lang w:val="pt-PT"/>
              </w:rPr>
              <w:t>funcionário</w:t>
            </w:r>
            <w:r>
              <w:rPr>
                <w:lang w:val="pt-PT"/>
              </w:rPr>
              <w:t xml:space="preserve"> eu quero </w:t>
            </w:r>
            <w:r w:rsidRPr="00480DDC">
              <w:rPr>
                <w:b/>
                <w:lang w:val="pt-PT"/>
              </w:rPr>
              <w:t>ver os veículos disponíveis para locação</w:t>
            </w:r>
            <w:r w:rsidR="00E26429">
              <w:rPr>
                <w:b/>
                <w:lang w:val="pt-PT"/>
              </w:rPr>
              <w:t xml:space="preserve"> e a previsão de disponibilidade futura</w:t>
            </w:r>
            <w:r>
              <w:rPr>
                <w:lang w:val="pt-PT"/>
              </w:rPr>
              <w:t xml:space="preserve"> de modo que eu </w:t>
            </w:r>
            <w:r w:rsidRPr="000B65A4">
              <w:rPr>
                <w:b/>
                <w:lang w:val="pt-PT"/>
              </w:rPr>
              <w:t xml:space="preserve">possa </w:t>
            </w:r>
            <w:r>
              <w:rPr>
                <w:b/>
                <w:lang w:val="pt-PT"/>
              </w:rPr>
              <w:t xml:space="preserve">oferecer </w:t>
            </w:r>
            <w:r w:rsidR="00E26429">
              <w:rPr>
                <w:b/>
                <w:lang w:val="pt-PT"/>
              </w:rPr>
              <w:t xml:space="preserve">de forma </w:t>
            </w:r>
            <w:r w:rsidR="00E26429" w:rsidRPr="00E26429">
              <w:rPr>
                <w:b/>
                <w:lang w:val="pt-PT"/>
              </w:rPr>
              <w:t>rapida e precisa</w:t>
            </w:r>
            <w:r>
              <w:rPr>
                <w:b/>
                <w:lang w:val="pt-PT"/>
              </w:rPr>
              <w:t xml:space="preserve"> clientes.</w:t>
            </w:r>
            <w:r w:rsidRPr="00591727">
              <w:t>]</w:t>
            </w:r>
          </w:p>
          <w:p w:rsidR="00E26429" w:rsidRPr="00E26429" w:rsidRDefault="00E26429" w:rsidP="00E26429"/>
          <w:p w:rsidR="00E26429" w:rsidRDefault="00E26429" w:rsidP="00E26429">
            <w:pPr>
              <w:pStyle w:val="Instruo"/>
            </w:pPr>
            <w:r>
              <w:rPr>
                <w:lang w:val="pt-PT"/>
              </w:rPr>
              <w:t xml:space="preserve">Como </w:t>
            </w:r>
            <w:r>
              <w:rPr>
                <w:b/>
                <w:lang w:val="pt-PT"/>
              </w:rPr>
              <w:t>gerente</w:t>
            </w:r>
            <w:r>
              <w:rPr>
                <w:lang w:val="pt-PT"/>
              </w:rPr>
              <w:t xml:space="preserve"> eu quero </w:t>
            </w:r>
            <w:r>
              <w:rPr>
                <w:b/>
                <w:lang w:val="pt-PT"/>
              </w:rPr>
              <w:t>permitir que os clientes avaliem o atendimento</w:t>
            </w:r>
            <w:r>
              <w:rPr>
                <w:lang w:val="pt-PT"/>
              </w:rPr>
              <w:t xml:space="preserve"> de modo que eu possa </w:t>
            </w:r>
            <w:r w:rsidRPr="00E26429">
              <w:rPr>
                <w:b/>
                <w:lang w:val="pt-PT"/>
              </w:rPr>
              <w:t>acompanhar o nível de satisfação dos clientes e melhorar o processo</w:t>
            </w:r>
            <w:r>
              <w:rPr>
                <w:lang w:val="pt-PT"/>
              </w:rPr>
              <w:t>.</w:t>
            </w:r>
            <w:r w:rsidRPr="00591727">
              <w:t>]</w:t>
            </w:r>
          </w:p>
          <w:p w:rsidR="00480DDC" w:rsidRPr="00480DDC" w:rsidRDefault="00480DDC" w:rsidP="00480DDC"/>
          <w:p w:rsidR="00184C3A" w:rsidRDefault="00184C3A" w:rsidP="00184C3A"/>
        </w:tc>
      </w:tr>
      <w:tr w:rsidR="0095017F" w:rsidTr="0091283D">
        <w:tc>
          <w:tcPr>
            <w:tcW w:w="3652" w:type="dxa"/>
          </w:tcPr>
          <w:p w:rsidR="0095017F" w:rsidRDefault="0095017F" w:rsidP="00480DDC">
            <w:pPr>
              <w:pStyle w:val="Instruo"/>
            </w:pPr>
          </w:p>
          <w:p w:rsidR="0095017F" w:rsidRDefault="0095017F" w:rsidP="0095017F"/>
          <w:p w:rsidR="0095017F" w:rsidRPr="0095017F" w:rsidRDefault="0095017F" w:rsidP="0095017F"/>
        </w:tc>
        <w:tc>
          <w:tcPr>
            <w:tcW w:w="2123" w:type="dxa"/>
          </w:tcPr>
          <w:p w:rsidR="0095017F" w:rsidRDefault="0095017F" w:rsidP="0006541F">
            <w:pPr>
              <w:pStyle w:val="Instruo"/>
            </w:pPr>
          </w:p>
        </w:tc>
        <w:tc>
          <w:tcPr>
            <w:tcW w:w="3896" w:type="dxa"/>
          </w:tcPr>
          <w:p w:rsidR="0095017F" w:rsidRDefault="0095017F" w:rsidP="0006541F">
            <w:pPr>
              <w:pStyle w:val="Instruo"/>
            </w:pPr>
          </w:p>
        </w:tc>
        <w:tc>
          <w:tcPr>
            <w:tcW w:w="5683" w:type="dxa"/>
          </w:tcPr>
          <w:p w:rsidR="0095017F" w:rsidRDefault="0095017F" w:rsidP="00480DDC">
            <w:pPr>
              <w:pStyle w:val="Instruo"/>
              <w:rPr>
                <w:lang w:val="pt-PT"/>
              </w:rPr>
            </w:pPr>
          </w:p>
          <w:p w:rsidR="00D77A69" w:rsidRDefault="00D77A69" w:rsidP="00D77A69">
            <w:pPr>
              <w:rPr>
                <w:lang w:val="pt-PT"/>
              </w:rPr>
            </w:pPr>
          </w:p>
          <w:p w:rsidR="00D77A69" w:rsidRPr="00D77A69" w:rsidRDefault="00D77A69" w:rsidP="00D77A69">
            <w:pPr>
              <w:rPr>
                <w:lang w:val="pt-PT"/>
              </w:rPr>
            </w:pPr>
          </w:p>
        </w:tc>
      </w:tr>
    </w:tbl>
    <w:p w:rsidR="00D77A69" w:rsidRDefault="00D77A69" w:rsidP="00D77A69">
      <w:pPr>
        <w:rPr>
          <w:lang w:val="pt-PT"/>
        </w:rPr>
      </w:pPr>
    </w:p>
    <w:p w:rsidR="00DA2E88" w:rsidRDefault="00DA2E88" w:rsidP="00D77A69">
      <w:pPr>
        <w:rPr>
          <w:lang w:val="pt-PT"/>
        </w:rPr>
      </w:pPr>
    </w:p>
    <w:p w:rsidR="00DA2E88" w:rsidRPr="0091283D" w:rsidRDefault="00DA2E88" w:rsidP="00DA2E88">
      <w:pPr>
        <w:rPr>
          <w:lang w:val="pt-PT"/>
        </w:rPr>
      </w:pPr>
    </w:p>
    <w:p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3"/>
          <w:footerReference w:type="first" r:id="rId14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:rsidR="00DA2E88" w:rsidRDefault="00DA2E88" w:rsidP="00D77A69">
      <w:pPr>
        <w:rPr>
          <w:lang w:val="pt-PT"/>
        </w:rPr>
      </w:pPr>
    </w:p>
    <w:p w:rsidR="0037618A" w:rsidRPr="0037618A" w:rsidRDefault="0037618A" w:rsidP="0037618A">
      <w:pPr>
        <w:pStyle w:val="Ttulo1"/>
        <w:rPr>
          <w:lang w:val="pt-PT"/>
        </w:rPr>
      </w:pPr>
      <w:bookmarkStart w:id="20" w:name="_Toc41559915"/>
      <w:r>
        <w:rPr>
          <w:lang w:val="pt-PT"/>
        </w:rPr>
        <w:t>Usuários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2"/>
        <w:gridCol w:w="3342"/>
        <w:gridCol w:w="4404"/>
      </w:tblGrid>
      <w:tr w:rsidR="0091283D" w:rsidRPr="0091283D" w:rsidTr="00DA2E88">
        <w:tc>
          <w:tcPr>
            <w:tcW w:w="0" w:type="auto"/>
            <w:shd w:val="pct5" w:color="auto" w:fill="auto"/>
          </w:tcPr>
          <w:p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91283D" w:rsidTr="00DA2E88">
        <w:tc>
          <w:tcPr>
            <w:tcW w:w="0" w:type="auto"/>
          </w:tcPr>
          <w:p w:rsidR="0091283D" w:rsidRDefault="0091283D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[Especifique o nome dos fornecedores de requisitos.</w:t>
            </w:r>
          </w:p>
          <w:p w:rsidR="0091283D" w:rsidRDefault="0091283D" w:rsidP="00523697">
            <w:pPr>
              <w:pStyle w:val="Instruo"/>
              <w:rPr>
                <w:lang w:val="pt-PT"/>
              </w:rPr>
            </w:pPr>
          </w:p>
          <w:p w:rsidR="0091283D" w:rsidRDefault="0091283D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Exemplo:</w:t>
            </w:r>
          </w:p>
          <w:p w:rsidR="0091283D" w:rsidRDefault="0091283D" w:rsidP="009128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José João da Silva]</w:t>
            </w:r>
          </w:p>
        </w:tc>
        <w:tc>
          <w:tcPr>
            <w:tcW w:w="0" w:type="auto"/>
          </w:tcPr>
          <w:p w:rsidR="0091283D" w:rsidRDefault="0091283D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[Especifique a responsabilidade e o cargo do do solicitante ou fornecedor de requisitos.</w:t>
            </w:r>
          </w:p>
          <w:p w:rsidR="0091283D" w:rsidRPr="0054001E" w:rsidRDefault="0091283D" w:rsidP="00523697">
            <w:pPr>
              <w:rPr>
                <w:lang w:val="pt-PT"/>
              </w:rPr>
            </w:pPr>
          </w:p>
          <w:p w:rsidR="0091283D" w:rsidRDefault="0091283D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Exemplo:</w:t>
            </w:r>
          </w:p>
          <w:p w:rsidR="0091283D" w:rsidRDefault="0091283D" w:rsidP="009128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Gerente da LOCALIZATOR]</w:t>
            </w:r>
          </w:p>
        </w:tc>
        <w:tc>
          <w:tcPr>
            <w:tcW w:w="0" w:type="auto"/>
          </w:tcPr>
          <w:p w:rsidR="0091283D" w:rsidRDefault="0091283D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[Resuma as principais responsabilidades do usuário no que diz respeito ao sistema que está sendo desenvolvido; ou seja, seu interesse como envolvido.</w:t>
            </w:r>
          </w:p>
          <w:p w:rsidR="0091283D" w:rsidRDefault="0091283D" w:rsidP="00523697">
            <w:pPr>
              <w:pStyle w:val="Instruo"/>
              <w:rPr>
                <w:lang w:val="pt-PT"/>
              </w:rPr>
            </w:pPr>
          </w:p>
          <w:p w:rsidR="0091283D" w:rsidRDefault="0091283D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Exemplo:</w:t>
            </w:r>
          </w:p>
          <w:p w:rsidR="0091283D" w:rsidRDefault="0091283D" w:rsidP="009128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Gerenciar a unidade em termos de atendimento, reporte de resultados aos proprietários, contratação de pessoas, etc.]</w:t>
            </w:r>
          </w:p>
        </w:tc>
      </w:tr>
      <w:tr w:rsidR="0091283D" w:rsidTr="00DA2E88">
        <w:tc>
          <w:tcPr>
            <w:tcW w:w="0" w:type="auto"/>
          </w:tcPr>
          <w:p w:rsidR="0091283D" w:rsidRDefault="0091283D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Maria de Fátima</w:t>
            </w:r>
          </w:p>
        </w:tc>
        <w:tc>
          <w:tcPr>
            <w:tcW w:w="0" w:type="auto"/>
          </w:tcPr>
          <w:p w:rsidR="0091283D" w:rsidRDefault="0091283D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Funcionária/Atendente</w:t>
            </w:r>
          </w:p>
        </w:tc>
        <w:tc>
          <w:tcPr>
            <w:tcW w:w="0" w:type="auto"/>
          </w:tcPr>
          <w:p w:rsidR="0091283D" w:rsidRDefault="0091283D" w:rsidP="009128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Atendimento a clientes, locação  e caixa.</w:t>
            </w:r>
          </w:p>
        </w:tc>
      </w:tr>
      <w:tr w:rsidR="0091283D" w:rsidTr="00DA2E88">
        <w:tc>
          <w:tcPr>
            <w:tcW w:w="0" w:type="auto"/>
          </w:tcPr>
          <w:p w:rsidR="0091283D" w:rsidRDefault="0091283D" w:rsidP="00523697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:rsidR="0091283D" w:rsidRDefault="0091283D" w:rsidP="00523697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:rsidR="0091283D" w:rsidRDefault="0091283D" w:rsidP="0091283D">
            <w:pPr>
              <w:pStyle w:val="Instruo"/>
              <w:rPr>
                <w:lang w:val="pt-PT"/>
              </w:rPr>
            </w:pPr>
          </w:p>
        </w:tc>
      </w:tr>
    </w:tbl>
    <w:p w:rsidR="0037618A" w:rsidRDefault="0037618A" w:rsidP="0037618A">
      <w:pPr>
        <w:rPr>
          <w:lang w:val="pt-PT"/>
        </w:rPr>
      </w:pPr>
    </w:p>
    <w:p w:rsidR="00CA1C0D" w:rsidRDefault="00E14F8E">
      <w:pPr>
        <w:pStyle w:val="Ttulo1"/>
        <w:rPr>
          <w:lang w:val="pt-PT"/>
        </w:rPr>
      </w:pPr>
      <w:bookmarkStart w:id="21" w:name="_Toc41559916"/>
      <w:r>
        <w:rPr>
          <w:lang w:val="pt-PT"/>
        </w:rPr>
        <w:t>Restrições Impostas</w:t>
      </w:r>
      <w:bookmarkEnd w:id="21"/>
    </w:p>
    <w:p w:rsidR="00DA2E88" w:rsidRDefault="00E14F8E">
      <w:pPr>
        <w:pStyle w:val="Instruo"/>
        <w:rPr>
          <w:lang w:val="pt-PT"/>
        </w:rPr>
      </w:pPr>
      <w:r>
        <w:rPr>
          <w:lang w:val="pt-PT"/>
        </w:rPr>
        <w:t>[Descreva quaisquer restrições que sejam impostas ao sistema ou ao processo de desenvolvimento. Essas restrições podem ser tratadas</w:t>
      </w:r>
      <w:r w:rsidR="00DA2E88">
        <w:rPr>
          <w:lang w:val="pt-PT"/>
        </w:rPr>
        <w:t xml:space="preserve"> como requisitos não funcionais e também </w:t>
      </w:r>
      <w:r>
        <w:rPr>
          <w:lang w:val="pt-PT"/>
        </w:rPr>
        <w:t>como riscos ao projeto.</w:t>
      </w:r>
      <w:r w:rsidR="00BD4D84">
        <w:rPr>
          <w:lang w:val="pt-PT"/>
        </w:rPr>
        <w:t xml:space="preserve"> </w:t>
      </w:r>
    </w:p>
    <w:p w:rsidR="00DA2E88" w:rsidRDefault="00DA2E88">
      <w:pPr>
        <w:pStyle w:val="Instruo"/>
        <w:rPr>
          <w:lang w:val="pt-PT"/>
        </w:rPr>
      </w:pPr>
    </w:p>
    <w:p w:rsidR="00DA2E88" w:rsidRDefault="000568CE" w:rsidP="000568CE">
      <w:pPr>
        <w:pStyle w:val="Instruo"/>
        <w:rPr>
          <w:lang w:val="pt-PT"/>
        </w:rPr>
      </w:pPr>
      <w:r>
        <w:rPr>
          <w:lang w:val="pt-PT"/>
        </w:rPr>
        <w:t>Consulte o Guia Requisitos de Sistema de Software.</w:t>
      </w:r>
    </w:p>
    <w:p w:rsidR="00DA2E88" w:rsidRPr="00DA2E88" w:rsidRDefault="00DA2E88" w:rsidP="000568CE">
      <w:pPr>
        <w:pStyle w:val="Instruo"/>
        <w:rPr>
          <w:lang w:val="pt-PT"/>
        </w:rPr>
      </w:pPr>
    </w:p>
    <w:p w:rsidR="00DA2E88" w:rsidRDefault="00DA2E88">
      <w:pPr>
        <w:pStyle w:val="Instruo"/>
        <w:rPr>
          <w:lang w:val="pt-PT"/>
        </w:rPr>
      </w:pPr>
    </w:p>
    <w:p w:rsidR="00BD4D84" w:rsidRDefault="00BD4D84">
      <w:pPr>
        <w:pStyle w:val="Instruo"/>
        <w:rPr>
          <w:lang w:val="pt-PT"/>
        </w:rPr>
      </w:pPr>
      <w:r>
        <w:rPr>
          <w:lang w:val="pt-PT"/>
        </w:rPr>
        <w:t>Ex.:</w:t>
      </w:r>
    </w:p>
    <w:p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ser uma aplicação web;</w:t>
      </w:r>
    </w:p>
    <w:p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rodar em qualquer sistema operacional;</w:t>
      </w:r>
    </w:p>
    <w:p w:rsidR="000568CE" w:rsidRPr="000568CE" w:rsidRDefault="000568CE" w:rsidP="000568CE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usar a linguagem de programação Java;</w:t>
      </w:r>
    </w:p>
    <w:p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ser entregue até Dezembro de 20</w:t>
      </w:r>
      <w:r w:rsidR="000568CE">
        <w:rPr>
          <w:lang w:val="pt-PT"/>
        </w:rPr>
        <w:t>20</w:t>
      </w:r>
      <w:r>
        <w:rPr>
          <w:lang w:val="pt-PT"/>
        </w:rPr>
        <w:t>;</w:t>
      </w:r>
    </w:p>
    <w:p w:rsid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haver treinamento dos usuários;</w:t>
      </w:r>
    </w:p>
    <w:p w:rsidR="00BD4D84" w:rsidRPr="00BD4D84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haver help on-line</w:t>
      </w:r>
    </w:p>
    <w:p w:rsidR="00CA1C0D" w:rsidRDefault="00BD4D84" w:rsidP="00BD4D84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Etc.</w:t>
      </w:r>
      <w:r w:rsidR="00E14F8E">
        <w:rPr>
          <w:lang w:val="pt-PT"/>
        </w:rPr>
        <w:t>]</w:t>
      </w:r>
    </w:p>
    <w:p w:rsidR="007B7D37" w:rsidRDefault="007B7D37" w:rsidP="007B7D37">
      <w:pPr>
        <w:pStyle w:val="Ttulo1"/>
        <w:rPr>
          <w:lang w:val="pt-PT"/>
        </w:rPr>
      </w:pPr>
      <w:bookmarkStart w:id="22" w:name="_Toc41559917"/>
      <w:r>
        <w:rPr>
          <w:lang w:val="pt-PT"/>
        </w:rPr>
        <w:t>Riscos</w:t>
      </w:r>
      <w:bookmarkEnd w:id="22"/>
    </w:p>
    <w:p w:rsidR="007B7D37" w:rsidRDefault="007B7D37" w:rsidP="007B7D37">
      <w:pPr>
        <w:pStyle w:val="Instruo"/>
        <w:rPr>
          <w:lang w:val="pt-PT"/>
        </w:rPr>
      </w:pPr>
      <w:r>
        <w:rPr>
          <w:lang w:val="pt-PT"/>
        </w:rPr>
        <w:t>[Descreva os riscos envolvidos no desenvolvimento do sistema. Ex.:</w:t>
      </w:r>
    </w:p>
    <w:p w:rsidR="007B7D37" w:rsidRDefault="007B7D37" w:rsidP="007B7D37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Indisponibilidad</w:t>
      </w:r>
      <w:r w:rsidR="00E40350">
        <w:rPr>
          <w:lang w:val="pt-PT"/>
        </w:rPr>
        <w:t>e dos usuários tanto para fornecimento quanto para validação dos requisitos;</w:t>
      </w:r>
    </w:p>
    <w:p w:rsidR="007B7D37" w:rsidRPr="00E40350" w:rsidRDefault="00E40350" w:rsidP="00A67195">
      <w:pPr>
        <w:pStyle w:val="Instruo"/>
        <w:numPr>
          <w:ilvl w:val="0"/>
          <w:numId w:val="7"/>
        </w:numPr>
        <w:rPr>
          <w:lang w:val="pt-PT"/>
        </w:rPr>
      </w:pPr>
      <w:r w:rsidRPr="00E40350">
        <w:rPr>
          <w:lang w:val="pt-PT"/>
        </w:rPr>
        <w:t>Cumprimento de prazo dada a complexidade e tempo para o desenvolvimento do sistema.</w:t>
      </w:r>
    </w:p>
    <w:p w:rsidR="007B7D37" w:rsidRDefault="007B7D37" w:rsidP="007B7D37">
      <w:pPr>
        <w:pStyle w:val="Instruo"/>
        <w:numPr>
          <w:ilvl w:val="0"/>
          <w:numId w:val="7"/>
        </w:numPr>
        <w:rPr>
          <w:lang w:val="pt-PT"/>
        </w:rPr>
      </w:pPr>
      <w:r>
        <w:rPr>
          <w:lang w:val="pt-PT"/>
        </w:rPr>
        <w:t>Etc.]</w:t>
      </w:r>
    </w:p>
    <w:p w:rsidR="00CA1C0D" w:rsidRDefault="00E14F8E">
      <w:pPr>
        <w:pStyle w:val="Ttulo1"/>
        <w:rPr>
          <w:lang w:val="pt-PT"/>
        </w:rPr>
      </w:pPr>
      <w:bookmarkStart w:id="23" w:name="_Toc41559918"/>
      <w:r>
        <w:rPr>
          <w:lang w:val="pt-PT"/>
        </w:rPr>
        <w:t>Requisitos de Documentação</w:t>
      </w:r>
      <w:bookmarkEnd w:id="23"/>
    </w:p>
    <w:p w:rsidR="00BD4D84" w:rsidRDefault="00E14F8E">
      <w:pPr>
        <w:pStyle w:val="Instruo"/>
        <w:rPr>
          <w:lang w:val="pt-PT"/>
        </w:rPr>
      </w:pPr>
      <w:r>
        <w:rPr>
          <w:lang w:val="pt-PT"/>
        </w:rPr>
        <w:t>[Esta seção descreve a documentação que deverá ser desenvolvida para suportar a implantação bem-sucedida de aplicativos.</w:t>
      </w:r>
      <w:r w:rsidR="00BD4D84">
        <w:rPr>
          <w:lang w:val="pt-PT"/>
        </w:rPr>
        <w:t xml:space="preserve"> Ex.:</w:t>
      </w:r>
    </w:p>
    <w:p w:rsidR="00BD4D84" w:rsidRDefault="00BD4D84">
      <w:pPr>
        <w:pStyle w:val="Instruo"/>
        <w:rPr>
          <w:lang w:val="pt-PT"/>
        </w:rPr>
      </w:pPr>
    </w:p>
    <w:p w:rsidR="00BD4D84" w:rsidRDefault="00BD4D84" w:rsidP="00BD4D84">
      <w:pPr>
        <w:pStyle w:val="Instruo"/>
        <w:numPr>
          <w:ilvl w:val="0"/>
          <w:numId w:val="8"/>
        </w:numPr>
        <w:rPr>
          <w:lang w:val="pt-PT"/>
        </w:rPr>
      </w:pPr>
      <w:r>
        <w:rPr>
          <w:lang w:val="pt-PT"/>
        </w:rPr>
        <w:t>Manual do usuário;</w:t>
      </w:r>
    </w:p>
    <w:p w:rsidR="00BD4D84" w:rsidRDefault="00BD4D84" w:rsidP="00BD4D84">
      <w:pPr>
        <w:pStyle w:val="Instruo"/>
        <w:numPr>
          <w:ilvl w:val="0"/>
          <w:numId w:val="8"/>
        </w:numPr>
        <w:rPr>
          <w:lang w:val="pt-PT"/>
        </w:rPr>
      </w:pPr>
      <w:r>
        <w:rPr>
          <w:lang w:val="pt-PT"/>
        </w:rPr>
        <w:t>Manual de instalação;</w:t>
      </w:r>
    </w:p>
    <w:p w:rsidR="00CA1C0D" w:rsidRDefault="00BD4D84" w:rsidP="00BD4D84">
      <w:pPr>
        <w:pStyle w:val="Instruo"/>
        <w:numPr>
          <w:ilvl w:val="0"/>
          <w:numId w:val="8"/>
        </w:numPr>
        <w:rPr>
          <w:lang w:val="pt-PT"/>
        </w:rPr>
      </w:pPr>
      <w:r>
        <w:rPr>
          <w:lang w:val="pt-PT"/>
        </w:rPr>
        <w:t>Etc.</w:t>
      </w:r>
      <w:r w:rsidR="00E14F8E">
        <w:rPr>
          <w:lang w:val="pt-PT"/>
        </w:rPr>
        <w:t>]</w:t>
      </w:r>
    </w:p>
    <w:sectPr w:rsidR="00CA1C0D" w:rsidSect="00DA2E88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AAB" w:rsidRDefault="00DD2AAB">
      <w:r>
        <w:separator/>
      </w:r>
    </w:p>
  </w:endnote>
  <w:endnote w:type="continuationSeparator" w:id="0">
    <w:p w:rsidR="00DD2AAB" w:rsidRDefault="00DD2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5B5DBF">
              <w:rPr>
                <w:noProof/>
              </w:rPr>
              <w:t>2</w:t>
            </w:r>
          </w:fldSimple>
        </w:p>
      </w:tc>
    </w:tr>
  </w:tbl>
  <w:p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152A9F" w:rsidRDefault="00152A9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DD2AAB">
            <w:fldChar w:fldCharType="begin"/>
          </w:r>
          <w:r w:rsidR="00DD2AAB">
            <w:instrText xml:space="preserve"> NUMPAGES </w:instrText>
          </w:r>
          <w:r w:rsidR="00DD2AAB">
            <w:fldChar w:fldCharType="separate"/>
          </w:r>
          <w:r w:rsidR="005B5DBF">
            <w:rPr>
              <w:noProof/>
            </w:rPr>
            <w:t>2</w:t>
          </w:r>
          <w:r w:rsidR="00DD2AAB">
            <w:rPr>
              <w:noProof/>
            </w:rPr>
            <w:fldChar w:fldCharType="end"/>
          </w:r>
        </w:p>
      </w:tc>
    </w:tr>
  </w:tbl>
  <w:p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DA2E88" w:rsidRDefault="00DA2E8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DD2AAB">
            <w:fldChar w:fldCharType="begin"/>
          </w:r>
          <w:r w:rsidR="00DD2AAB">
            <w:instrText xml:space="preserve"> NUMPAGES </w:instrText>
          </w:r>
          <w:r w:rsidR="00DD2AAB">
            <w:fldChar w:fldCharType="separate"/>
          </w:r>
          <w:r w:rsidR="005B5DBF">
            <w:rPr>
              <w:noProof/>
            </w:rPr>
            <w:t>2</w:t>
          </w:r>
          <w:r w:rsidR="00DD2AAB">
            <w:rPr>
              <w:noProof/>
            </w:rPr>
            <w:fldChar w:fldCharType="end"/>
          </w:r>
        </w:p>
      </w:tc>
    </w:tr>
  </w:tbl>
  <w:p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>
      <w:trPr>
        <w:cantSplit/>
      </w:trPr>
      <w:sdt>
        <w:sdtPr>
          <w:alias w:val="Gestor"/>
          <w:tag w:val=""/>
          <w:id w:val="1558433569"/>
          <w:placeholder>
            <w:docPart w:val="1067ECD84EED4684A1343AAF3F18F7E4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:rsidR="00CA1C0D" w:rsidRDefault="006A25C4">
              <w:r>
                <w:rPr>
                  <w:lang w:val="pt-PT"/>
                </w:rPr>
                <w:t>&lt;Sigla do Projeto&gt; - &lt;Nome do Projeto&gt;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5A49062BB4894DF1B2399CE079E8D80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:rsidR="00CA1C0D" w:rsidRPr="00F22AD8" w:rsidRDefault="00AD3CD5">
              <w:pPr>
                <w:rPr>
                  <w:lang w:val="pt-PT"/>
                </w:rPr>
              </w:pPr>
              <w:r>
                <w:t>Versão 0.1</w:t>
              </w:r>
            </w:p>
          </w:tc>
        </w:sdtContent>
      </w:sdt>
      <w:tc>
        <w:tcPr>
          <w:tcW w:w="1610" w:type="dxa"/>
          <w:vAlign w:val="center"/>
        </w:tcPr>
        <w:p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D3CD5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fldSimple w:instr=" NUMPAGES ">
            <w:r w:rsidR="00AD3CD5">
              <w:rPr>
                <w:noProof/>
              </w:rPr>
              <w:t>6</w:t>
            </w:r>
          </w:fldSimple>
        </w:p>
      </w:tc>
    </w:tr>
  </w:tbl>
  <w:p w:rsidR="00CA1C0D" w:rsidRDefault="006A25C4" w:rsidP="006A25C4">
    <w:pPr>
      <w:jc w:val="right"/>
    </w:pPr>
    <w:proofErr w:type="spellStart"/>
    <w:r>
      <w:t>vs</w:t>
    </w:r>
    <w:proofErr w:type="spellEnd"/>
    <w:r>
      <w:t xml:space="preserve">: </w:t>
    </w:r>
    <w:r w:rsidR="00DD2AAB">
      <w:fldChar w:fldCharType="begin"/>
    </w:r>
    <w:r w:rsidR="00DD2AAB">
      <w:instrText xml:space="preserve"> DOCPROPERTY  "Versão Modelo"  \* MERGEFORMAT </w:instrText>
    </w:r>
    <w:r w:rsidR="00DD2AAB">
      <w:fldChar w:fldCharType="separate"/>
    </w:r>
    <w:r w:rsidR="005B5DBF">
      <w:t>1</w:t>
    </w:r>
    <w:r w:rsidR="00DD2AA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AAB" w:rsidRDefault="00DD2AAB">
      <w:r>
        <w:separator/>
      </w:r>
    </w:p>
  </w:footnote>
  <w:footnote w:type="continuationSeparator" w:id="0">
    <w:p w:rsidR="00DD2AAB" w:rsidRDefault="00DD2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A25C4" w:rsidRDefault="006A25C4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808116350" r:id="rId2"/>
            </w:object>
          </w:r>
        </w:p>
      </w:tc>
    </w:tr>
  </w:tbl>
  <w:p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152A9F" w:rsidRDefault="00152A9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808116351" r:id="rId2"/>
            </w:object>
          </w:r>
        </w:p>
      </w:tc>
    </w:tr>
  </w:tbl>
  <w:p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DA2E88" w:rsidRDefault="00DA2E88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808116352" r:id="rId2"/>
            </w:object>
          </w:r>
        </w:p>
      </w:tc>
    </w:tr>
  </w:tbl>
  <w:p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DB0E58ABA7AE4C89999B572D02128C1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>
          <w:pPr>
            <w:rPr>
              <w:b/>
            </w:rPr>
          </w:pPr>
        </w:p>
      </w:tc>
    </w:tr>
  </w:tbl>
  <w:p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9551C"/>
    <w:multiLevelType w:val="hybridMultilevel"/>
    <w:tmpl w:val="244CC8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6"/>
  </w:num>
  <w:num w:numId="10">
    <w:abstractNumId w:val="4"/>
  </w:num>
  <w:num w:numId="1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BF"/>
    <w:rsid w:val="000568CE"/>
    <w:rsid w:val="0006541F"/>
    <w:rsid w:val="000B1595"/>
    <w:rsid w:val="000B65A4"/>
    <w:rsid w:val="000E5CBC"/>
    <w:rsid w:val="00134755"/>
    <w:rsid w:val="00152A9F"/>
    <w:rsid w:val="00156BB7"/>
    <w:rsid w:val="00170C62"/>
    <w:rsid w:val="00184C3A"/>
    <w:rsid w:val="00195780"/>
    <w:rsid w:val="001F7C4D"/>
    <w:rsid w:val="00271A9A"/>
    <w:rsid w:val="0027744A"/>
    <w:rsid w:val="00280DC8"/>
    <w:rsid w:val="002C4CB3"/>
    <w:rsid w:val="0037618A"/>
    <w:rsid w:val="003D28E2"/>
    <w:rsid w:val="00412ACF"/>
    <w:rsid w:val="00424835"/>
    <w:rsid w:val="004262DA"/>
    <w:rsid w:val="00480DDC"/>
    <w:rsid w:val="0054001E"/>
    <w:rsid w:val="00572868"/>
    <w:rsid w:val="00577A27"/>
    <w:rsid w:val="00591727"/>
    <w:rsid w:val="005B5DBF"/>
    <w:rsid w:val="006A25C4"/>
    <w:rsid w:val="006F3CDE"/>
    <w:rsid w:val="00706369"/>
    <w:rsid w:val="00754E2E"/>
    <w:rsid w:val="007B7D37"/>
    <w:rsid w:val="008535C4"/>
    <w:rsid w:val="008601CF"/>
    <w:rsid w:val="00866C43"/>
    <w:rsid w:val="00866F97"/>
    <w:rsid w:val="008F5C6A"/>
    <w:rsid w:val="0091283D"/>
    <w:rsid w:val="0095017F"/>
    <w:rsid w:val="00970EC6"/>
    <w:rsid w:val="0099317F"/>
    <w:rsid w:val="009B1EEF"/>
    <w:rsid w:val="00A17A8E"/>
    <w:rsid w:val="00A40A69"/>
    <w:rsid w:val="00AD3CD5"/>
    <w:rsid w:val="00B31999"/>
    <w:rsid w:val="00B562B3"/>
    <w:rsid w:val="00B57906"/>
    <w:rsid w:val="00B940E5"/>
    <w:rsid w:val="00BA55D0"/>
    <w:rsid w:val="00BB7C2C"/>
    <w:rsid w:val="00BD4D84"/>
    <w:rsid w:val="00C22D9B"/>
    <w:rsid w:val="00C357FE"/>
    <w:rsid w:val="00C57F62"/>
    <w:rsid w:val="00CA1C0D"/>
    <w:rsid w:val="00CF37F6"/>
    <w:rsid w:val="00D675CB"/>
    <w:rsid w:val="00D77A69"/>
    <w:rsid w:val="00D82CF1"/>
    <w:rsid w:val="00DA2E88"/>
    <w:rsid w:val="00DD2AAB"/>
    <w:rsid w:val="00DE041A"/>
    <w:rsid w:val="00E14F8E"/>
    <w:rsid w:val="00E26429"/>
    <w:rsid w:val="00E37A72"/>
    <w:rsid w:val="00E40350"/>
    <w:rsid w:val="00E72350"/>
    <w:rsid w:val="00EB261B"/>
    <w:rsid w:val="00EE12F5"/>
    <w:rsid w:val="00EF3596"/>
    <w:rsid w:val="00F17D38"/>
    <w:rsid w:val="00F2279B"/>
    <w:rsid w:val="00F22AD8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B320FB"/>
  <w15:docId w15:val="{90638120-8443-4343-9896-2E83E082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57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esktop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AF3FBAD1E4482685B7EF27D9EAFD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FE1ACD-7C30-4880-85CB-2E1A2FA3368E}"/>
      </w:docPartPr>
      <w:docPartBody>
        <w:p w:rsidR="00000000" w:rsidRDefault="00D6648B">
          <w:pPr>
            <w:pStyle w:val="A2AF3FBAD1E4482685B7EF27D9EAFD48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DB0E58ABA7AE4C89999B572D02128C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9D2088-08B8-4262-9E8A-1F4A6F368AC9}"/>
      </w:docPartPr>
      <w:docPartBody>
        <w:p w:rsidR="00000000" w:rsidRDefault="00D6648B">
          <w:pPr>
            <w:pStyle w:val="DB0E58ABA7AE4C89999B572D02128C16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1067ECD84EED4684A1343AAF3F18F7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13C73D-1D3B-4C92-9D34-24FEB212EC53}"/>
      </w:docPartPr>
      <w:docPartBody>
        <w:p w:rsidR="00000000" w:rsidRDefault="00D6648B">
          <w:pPr>
            <w:pStyle w:val="1067ECD84EED4684A1343AAF3F18F7E4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5A49062BB4894DF1B2399CE079E8D8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5511F6-A090-4084-B692-8CA45AF66716}"/>
      </w:docPartPr>
      <w:docPartBody>
        <w:p w:rsidR="00000000" w:rsidRDefault="00D6648B">
          <w:pPr>
            <w:pStyle w:val="5A49062BB4894DF1B2399CE079E8D806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8B"/>
    <w:rsid w:val="00D6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2AF3FBAD1E4482685B7EF27D9EAFD48">
    <w:name w:val="A2AF3FBAD1E4482685B7EF27D9EAFD48"/>
  </w:style>
  <w:style w:type="paragraph" w:customStyle="1" w:styleId="DB0E58ABA7AE4C89999B572D02128C16">
    <w:name w:val="DB0E58ABA7AE4C89999B572D02128C16"/>
  </w:style>
  <w:style w:type="paragraph" w:customStyle="1" w:styleId="1067ECD84EED4684A1343AAF3F18F7E4">
    <w:name w:val="1067ECD84EED4684A1343AAF3F18F7E4"/>
  </w:style>
  <w:style w:type="paragraph" w:customStyle="1" w:styleId="5A49062BB4894DF1B2399CE079E8D806">
    <w:name w:val="5A49062BB4894DF1B2399CE079E8D8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0E823-14E9-4A15-A992-65DDF492B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Visão.dotx</Template>
  <TotalTime>40</TotalTime>
  <Pages>6</Pages>
  <Words>833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&lt;Sigla do Projeto&gt; - &lt;Nome do Projeto&gt;</Manager>
  <Company/>
  <LinksUpToDate>false</LinksUpToDate>
  <CharactersWithSpaces>5325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0.1</dc:subject>
  <dc:creator>aluno</dc:creator>
  <cp:lastModifiedBy>aluno</cp:lastModifiedBy>
  <cp:revision>1</cp:revision>
  <cp:lastPrinted>2005-05-17T17:30:00Z</cp:lastPrinted>
  <dcterms:created xsi:type="dcterms:W3CDTF">2025-05-07T12:06:00Z</dcterms:created>
  <dcterms:modified xsi:type="dcterms:W3CDTF">2025-05-07T12:46:00Z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